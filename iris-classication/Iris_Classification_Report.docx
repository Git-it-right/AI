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AA6D4" w14:textId="611D8793" w:rsidR="00E56AF6" w:rsidRPr="00E56AF6" w:rsidRDefault="00E56AF6" w:rsidP="00E56AF6">
      <w:pPr>
        <w:pStyle w:val="CoverHead2"/>
      </w:pPr>
      <w:r>
        <w:t>Morne Roos</w:t>
      </w:r>
    </w:p>
    <w:p w14:paraId="5125525D" w14:textId="6D4131A9" w:rsidR="00224640" w:rsidRPr="000040C5" w:rsidRDefault="00E56AF6" w:rsidP="00224640">
      <w:pPr>
        <w:pStyle w:val="CoverHead1"/>
      </w:pPr>
      <w:r>
        <w:t>Assignment:</w:t>
      </w:r>
    </w:p>
    <w:p w14:paraId="1FD59C3E" w14:textId="2B4B577D" w:rsidR="00EB6826" w:rsidRPr="000040C5" w:rsidRDefault="00206592" w:rsidP="00224640">
      <w:pPr>
        <w:pStyle w:val="CoverHead2"/>
      </w:pPr>
      <w:sdt>
        <w:sdtPr>
          <w:alias w:val="Title"/>
          <w:tag w:val=""/>
          <w:id w:val="-1762127408"/>
          <w:placeholder>
            <w:docPart w:val="227A8E57A2A641448A90905C50FF752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56AF6">
            <w:t>Backpropagation Neural Network for Classification</w:t>
          </w:r>
        </w:sdtContent>
      </w:sdt>
    </w:p>
    <w:p w14:paraId="508426ED" w14:textId="157B887C" w:rsidR="00EB6826" w:rsidRPr="000040C5" w:rsidRDefault="00EB3B68" w:rsidP="00206592">
      <w:pPr>
        <w:pStyle w:val="Heading1"/>
      </w:pPr>
      <w:r>
        <w:t>The Neural Network</w:t>
      </w:r>
    </w:p>
    <w:p w14:paraId="77725E41" w14:textId="5F587802" w:rsidR="00EB3B68" w:rsidRDefault="00EB3B68" w:rsidP="00EB3B68">
      <w:r>
        <w:t xml:space="preserve">The neural network chosen for the Iris classification problem consisted of an input layer, a hidden </w:t>
      </w:r>
      <w:proofErr w:type="gramStart"/>
      <w:r>
        <w:t>layer</w:t>
      </w:r>
      <w:proofErr w:type="gramEnd"/>
      <w:r>
        <w:t xml:space="preserve"> and an output layer. The number of neurons in each layer is as </w:t>
      </w:r>
      <w:proofErr w:type="gramStart"/>
      <w:r>
        <w:t>follows</w:t>
      </w:r>
      <w:proofErr w:type="gramEnd"/>
    </w:p>
    <w:p w14:paraId="6000C3F5" w14:textId="537376F4" w:rsidR="00EB3B68" w:rsidRDefault="00EB3B68" w:rsidP="00EB3B68">
      <w:r>
        <w:t>Input Layer: 4 Neurons</w:t>
      </w:r>
    </w:p>
    <w:p w14:paraId="0FA75047" w14:textId="4178CA65" w:rsidR="00EB3B68" w:rsidRDefault="00EB3B68" w:rsidP="00EB3B68">
      <w:r>
        <w:t>Hidden Layer: 5 Neurons</w:t>
      </w:r>
    </w:p>
    <w:p w14:paraId="51F964C0" w14:textId="78AC4388" w:rsidR="00EB3B68" w:rsidRPr="000040C5" w:rsidRDefault="00EB3B68" w:rsidP="00EB3B68">
      <w:r>
        <w:t>Output Layer: 3 Neurons</w:t>
      </w:r>
    </w:p>
    <w:p w14:paraId="2B2F2E86" w14:textId="24C193FD" w:rsidR="00EC7EB3" w:rsidRDefault="001F32CD" w:rsidP="00EC7EB3">
      <w:pPr>
        <w:pStyle w:val="Heading1"/>
        <w:rPr>
          <w:rStyle w:val="Emphasis"/>
        </w:rPr>
      </w:pPr>
      <w:r>
        <w:rPr>
          <w:rStyle w:val="Emphasis"/>
        </w:rPr>
        <w:t>Functions</w:t>
      </w:r>
    </w:p>
    <w:p w14:paraId="31571A1E" w14:textId="0C95CA64" w:rsidR="0071671D" w:rsidRPr="0071671D" w:rsidRDefault="0071671D" w:rsidP="0071671D">
      <w:pPr>
        <w:pStyle w:val="Subtitle"/>
      </w:pPr>
      <w:r>
        <w:t>Normalization</w:t>
      </w:r>
    </w:p>
    <w:p w14:paraId="5C58641A" w14:textId="4B44CC1F" w:rsidR="001F32CD" w:rsidRDefault="001F32CD" w:rsidP="001F32CD">
      <w:r>
        <w:t xml:space="preserve">To avoid irregular input data causing irregular behavior within the program, all input data was normalized using Z score normalization which is calculated as </w:t>
      </w:r>
      <w:proofErr w:type="gramStart"/>
      <w:r>
        <w:t>follows</w:t>
      </w:r>
      <w:proofErr w:type="gramEnd"/>
    </w:p>
    <w:p w14:paraId="29579BA0" w14:textId="123EA2B3" w:rsidR="001F32CD" w:rsidRDefault="001F32CD" w:rsidP="001F32CD">
      <w:r>
        <w:t>Z = Input – Mean / Standard Deviation</w:t>
      </w:r>
    </w:p>
    <w:p w14:paraId="07F46E85" w14:textId="26A2E30E" w:rsidR="00E41650" w:rsidRDefault="00E41650" w:rsidP="001F32CD">
      <w:r>
        <w:t>Where Z will be the normalized value of 1 of the 4 input values.</w:t>
      </w:r>
    </w:p>
    <w:p w14:paraId="51ED5BB0" w14:textId="2AEEA3BA" w:rsidR="00E41650" w:rsidRDefault="00E41650" w:rsidP="001F32CD">
      <w:r>
        <w:t xml:space="preserve">Input will be the value of 1 of the 4 input values being </w:t>
      </w:r>
      <w:proofErr w:type="gramStart"/>
      <w:r>
        <w:t>normalized</w:t>
      </w:r>
      <w:proofErr w:type="gramEnd"/>
    </w:p>
    <w:p w14:paraId="71FEC2CB" w14:textId="444AF2A5" w:rsidR="00E41650" w:rsidRDefault="00E41650" w:rsidP="001F32CD">
      <w:r>
        <w:t xml:space="preserve">Mean is the Mean of the 4 input </w:t>
      </w:r>
      <w:proofErr w:type="gramStart"/>
      <w:r>
        <w:t>values</w:t>
      </w:r>
      <w:proofErr w:type="gramEnd"/>
    </w:p>
    <w:p w14:paraId="0A4B7B03" w14:textId="721A6D38" w:rsidR="00E41650" w:rsidRDefault="00E41650" w:rsidP="001F32CD">
      <w:r>
        <w:t xml:space="preserve">Standard deviation is the Standard Deviation of the 4 input </w:t>
      </w:r>
      <w:proofErr w:type="gramStart"/>
      <w:r>
        <w:t>values</w:t>
      </w:r>
      <w:proofErr w:type="gramEnd"/>
    </w:p>
    <w:p w14:paraId="7ADCFC6B" w14:textId="6D1335DA" w:rsidR="00274E39" w:rsidRDefault="00274E39" w:rsidP="00274E39">
      <w:pPr>
        <w:pStyle w:val="Subtitle"/>
      </w:pPr>
      <w:r>
        <w:t>Neuron Input</w:t>
      </w:r>
    </w:p>
    <w:p w14:paraId="1505DAB8" w14:textId="6BCE7EC1" w:rsidR="00274E39" w:rsidRDefault="00274E39" w:rsidP="00274E39">
      <w:r>
        <w:t>To calculate the input value of a neuron in the hidden or output layer, the following function was used:</w:t>
      </w:r>
    </w:p>
    <w:p w14:paraId="6BE1A6D9" w14:textId="771F9E04" w:rsidR="00274E39" w:rsidRPr="00206592" w:rsidRDefault="00274E39" w:rsidP="00274E39">
      <w:pPr>
        <w:rPr>
          <w:rFonts w:cstheme="minorHAnsi"/>
          <w:lang w:val="it-IT"/>
        </w:rPr>
      </w:pPr>
      <w:r w:rsidRPr="00206592">
        <w:rPr>
          <w:lang w:val="it-IT"/>
        </w:rPr>
        <w:t xml:space="preserve">Z(i) = </w:t>
      </w:r>
      <w:r w:rsidRPr="00206592">
        <w:rPr>
          <w:rFonts w:cstheme="minorHAnsi"/>
          <w:lang w:val="it-IT"/>
        </w:rPr>
        <w:t>∑((x) A[x]*W[x][i]) + B[i]</w:t>
      </w:r>
    </w:p>
    <w:p w14:paraId="12FDEFD9" w14:textId="5AA0F710" w:rsidR="00274E39" w:rsidRDefault="00274E39" w:rsidP="00274E39">
      <w:pPr>
        <w:rPr>
          <w:rFonts w:cstheme="minorHAnsi"/>
        </w:rPr>
      </w:pPr>
      <w:r>
        <w:rPr>
          <w:rFonts w:cstheme="minorHAnsi"/>
        </w:rPr>
        <w:lastRenderedPageBreak/>
        <w:t>Z(</w:t>
      </w:r>
      <w:proofErr w:type="spellStart"/>
      <w:r>
        <w:rPr>
          <w:rFonts w:cstheme="minorHAnsi"/>
        </w:rPr>
        <w:t>i</w:t>
      </w:r>
      <w:proofErr w:type="spellEnd"/>
      <w:proofErr w:type="gramStart"/>
      <w:r>
        <w:rPr>
          <w:rFonts w:cstheme="minorHAnsi"/>
        </w:rPr>
        <w:t>) :</w:t>
      </w:r>
      <w:proofErr w:type="gramEnd"/>
      <w:r>
        <w:rPr>
          <w:rFonts w:cstheme="minorHAnsi"/>
        </w:rPr>
        <w:t xml:space="preserve"> The input value in a layer (hidden/output) at neuron </w:t>
      </w:r>
      <w:proofErr w:type="spellStart"/>
      <w:r>
        <w:rPr>
          <w:rFonts w:cstheme="minorHAnsi"/>
        </w:rPr>
        <w:t>i</w:t>
      </w:r>
      <w:proofErr w:type="spellEnd"/>
    </w:p>
    <w:p w14:paraId="6C32F4CE" w14:textId="6816105F" w:rsidR="00274E39" w:rsidRDefault="00274E39" w:rsidP="00274E39">
      <w:pPr>
        <w:rPr>
          <w:rFonts w:cstheme="minorHAnsi"/>
        </w:rPr>
      </w:pPr>
      <w:r>
        <w:rPr>
          <w:rFonts w:cstheme="minorHAnsi"/>
        </w:rPr>
        <w:t>A[x</w:t>
      </w:r>
      <w:proofErr w:type="gramStart"/>
      <w:r>
        <w:rPr>
          <w:rFonts w:cstheme="minorHAnsi"/>
        </w:rPr>
        <w:t>] :</w:t>
      </w:r>
      <w:proofErr w:type="gramEnd"/>
      <w:r>
        <w:rPr>
          <w:rFonts w:cstheme="minorHAnsi"/>
        </w:rPr>
        <w:t xml:space="preserve"> The activation value of the neuron x in the previous layer</w:t>
      </w:r>
    </w:p>
    <w:p w14:paraId="317F0991" w14:textId="439AB53A" w:rsidR="00274E39" w:rsidRDefault="00274E39" w:rsidP="00274E39">
      <w:pPr>
        <w:rPr>
          <w:rFonts w:cstheme="minorHAnsi"/>
        </w:rPr>
      </w:pPr>
      <w:r>
        <w:rPr>
          <w:rFonts w:cstheme="minorHAnsi"/>
        </w:rPr>
        <w:t>W[x][</w:t>
      </w:r>
      <w:proofErr w:type="spellStart"/>
      <w:r>
        <w:rPr>
          <w:rFonts w:cstheme="minorHAnsi"/>
        </w:rPr>
        <w:t>i</w:t>
      </w:r>
      <w:proofErr w:type="spellEnd"/>
      <w:proofErr w:type="gramStart"/>
      <w:r>
        <w:rPr>
          <w:rFonts w:cstheme="minorHAnsi"/>
        </w:rPr>
        <w:t>] :</w:t>
      </w:r>
      <w:proofErr w:type="gramEnd"/>
      <w:r>
        <w:rPr>
          <w:rFonts w:cstheme="minorHAnsi"/>
        </w:rPr>
        <w:t xml:space="preserve"> The weight from neuron x in the previous layer to neuron </w:t>
      </w:r>
      <w:proofErr w:type="spellStart"/>
      <w:r>
        <w:rPr>
          <w:rFonts w:cstheme="minorHAnsi"/>
        </w:rPr>
        <w:t>i</w:t>
      </w:r>
      <w:proofErr w:type="spellEnd"/>
      <w:r>
        <w:rPr>
          <w:rFonts w:cstheme="minorHAnsi"/>
        </w:rPr>
        <w:t xml:space="preserve"> in the current layer.</w:t>
      </w:r>
    </w:p>
    <w:p w14:paraId="212743AB" w14:textId="2E2BA08C" w:rsidR="00274E39" w:rsidRDefault="00274E39" w:rsidP="00274E39">
      <w:pPr>
        <w:rPr>
          <w:rFonts w:cstheme="minorHAnsi"/>
        </w:rPr>
      </w:pPr>
      <w:r>
        <w:rPr>
          <w:rFonts w:cstheme="minorHAnsi"/>
        </w:rPr>
        <w:t>B[</w:t>
      </w:r>
      <w:proofErr w:type="spellStart"/>
      <w:r>
        <w:rPr>
          <w:rFonts w:cstheme="minorHAnsi"/>
        </w:rPr>
        <w:t>i</w:t>
      </w:r>
      <w:proofErr w:type="spellEnd"/>
      <w:proofErr w:type="gramStart"/>
      <w:r>
        <w:rPr>
          <w:rFonts w:cstheme="minorHAnsi"/>
        </w:rPr>
        <w:t>] :</w:t>
      </w:r>
      <w:proofErr w:type="gramEnd"/>
      <w:r>
        <w:rPr>
          <w:rFonts w:cstheme="minorHAnsi"/>
        </w:rPr>
        <w:t xml:space="preserve"> Bias to the neuron </w:t>
      </w:r>
      <w:proofErr w:type="spellStart"/>
      <w:r>
        <w:rPr>
          <w:rFonts w:cstheme="minorHAnsi"/>
        </w:rPr>
        <w:t>i</w:t>
      </w:r>
      <w:proofErr w:type="spellEnd"/>
      <w:r>
        <w:rPr>
          <w:rFonts w:cstheme="minorHAnsi"/>
        </w:rPr>
        <w:t xml:space="preserve">. </w:t>
      </w:r>
    </w:p>
    <w:p w14:paraId="5ABAEF3A" w14:textId="77777777" w:rsidR="00A623F9" w:rsidRPr="00274E39" w:rsidRDefault="00A623F9" w:rsidP="00274E39"/>
    <w:p w14:paraId="02162039" w14:textId="368B9AE2" w:rsidR="00E41650" w:rsidRDefault="0071671D" w:rsidP="0071671D">
      <w:pPr>
        <w:pStyle w:val="Subtitle"/>
      </w:pPr>
      <w:r>
        <w:t>Hidden Layer</w:t>
      </w:r>
    </w:p>
    <w:p w14:paraId="6F7A9FB7" w14:textId="7189BBE1" w:rsidR="00E41650" w:rsidRDefault="001F32CD" w:rsidP="001F32CD">
      <w:r>
        <w:t xml:space="preserve">The Activation function used </w:t>
      </w:r>
      <w:r w:rsidR="00E41650">
        <w:t>for the hidden layer is the Rectified Linear Units function (</w:t>
      </w:r>
      <w:proofErr w:type="spellStart"/>
      <w:r w:rsidR="00E41650">
        <w:t>ReLU</w:t>
      </w:r>
      <w:proofErr w:type="spellEnd"/>
      <w:r w:rsidR="00E41650">
        <w:t xml:space="preserve"> function</w:t>
      </w:r>
      <w:proofErr w:type="gramStart"/>
      <w:r w:rsidR="00E41650">
        <w:t>).</w:t>
      </w:r>
      <w:proofErr w:type="spellStart"/>
      <w:r w:rsidR="00E41650">
        <w:t>ReLU</w:t>
      </w:r>
      <w:proofErr w:type="spellEnd"/>
      <w:proofErr w:type="gramEnd"/>
      <w:r w:rsidR="00E41650">
        <w:t xml:space="preserve"> was chosen as it provides constant gradients during learning and thus improving the efficiency of the learning process. </w:t>
      </w:r>
      <w:proofErr w:type="spellStart"/>
      <w:r w:rsidR="00E41650">
        <w:t>ReLU</w:t>
      </w:r>
      <w:proofErr w:type="spellEnd"/>
      <w:r w:rsidR="00E41650">
        <w:t xml:space="preserve"> is defined as follows:</w:t>
      </w:r>
    </w:p>
    <w:p w14:paraId="5C8F4417" w14:textId="0868D5EE" w:rsidR="00E41650" w:rsidRDefault="00E41650" w:rsidP="001F32CD">
      <w:proofErr w:type="spellStart"/>
      <w:r>
        <w:t>ReLU</w:t>
      </w:r>
      <w:proofErr w:type="spellEnd"/>
      <w:r>
        <w:t xml:space="preserve"> (Z) = max(Z,0) </w:t>
      </w:r>
    </w:p>
    <w:p w14:paraId="38E3CF59" w14:textId="182C14D8" w:rsidR="00E41650" w:rsidRDefault="00E41650" w:rsidP="001F32CD">
      <w:r>
        <w:t>The function returns the input value Z if it is greater than 0 (any positive Z input).</w:t>
      </w:r>
    </w:p>
    <w:p w14:paraId="6C7CA8E6" w14:textId="1382BA53" w:rsidR="0071671D" w:rsidRDefault="00E41650" w:rsidP="001F32CD">
      <w:r>
        <w:t>The function returns 0 if the input value Z is negative.</w:t>
      </w:r>
    </w:p>
    <w:p w14:paraId="14BDAA04" w14:textId="55850D2F" w:rsidR="0071671D" w:rsidRDefault="0071671D" w:rsidP="0071671D">
      <w:pPr>
        <w:pStyle w:val="Subtitle"/>
      </w:pPr>
      <w:r>
        <w:t>Output Layer</w:t>
      </w:r>
    </w:p>
    <w:p w14:paraId="588DD3C6" w14:textId="2CDFB611" w:rsidR="00E41650" w:rsidRDefault="00E41650" w:rsidP="001F32CD">
      <w:r>
        <w:t xml:space="preserve">The activation function used for the output layer is the </w:t>
      </w:r>
      <w:proofErr w:type="spellStart"/>
      <w:r>
        <w:t>Softmax</w:t>
      </w:r>
      <w:proofErr w:type="spellEnd"/>
      <w:r>
        <w:t xml:space="preserve"> function</w:t>
      </w:r>
      <w:r w:rsidR="0071671D">
        <w:t xml:space="preserve">. The </w:t>
      </w:r>
      <w:proofErr w:type="spellStart"/>
      <w:r w:rsidR="0071671D">
        <w:t>softmax</w:t>
      </w:r>
      <w:proofErr w:type="spellEnd"/>
      <w:r w:rsidR="0071671D">
        <w:t xml:space="preserve"> function outputs a vector of probability distribution over the target classes. Effectively the </w:t>
      </w:r>
      <w:proofErr w:type="spellStart"/>
      <w:r w:rsidR="0071671D">
        <w:t>softmax</w:t>
      </w:r>
      <w:proofErr w:type="spellEnd"/>
      <w:r w:rsidR="0071671D">
        <w:t xml:space="preserve"> function outputs the probability of an input instance belonging to a class. The sum of the output vector will be equal to 1 as all probabilities must sum to </w:t>
      </w:r>
      <w:proofErr w:type="gramStart"/>
      <w:r w:rsidR="0071671D">
        <w:t>1.</w:t>
      </w:r>
      <w:r w:rsidR="00B24C9C">
        <w:t>The</w:t>
      </w:r>
      <w:proofErr w:type="gramEnd"/>
      <w:r w:rsidR="00B24C9C">
        <w:t xml:space="preserve"> </w:t>
      </w:r>
      <w:proofErr w:type="spellStart"/>
      <w:r w:rsidR="00B24C9C">
        <w:t>softmax</w:t>
      </w:r>
      <w:proofErr w:type="spellEnd"/>
      <w:r w:rsidR="00B24C9C">
        <w:t xml:space="preserve"> function was chosen at it provides constant gradients even for a high error model, allowing for faster correction of model.</w:t>
      </w:r>
      <w:r w:rsidR="0071671D">
        <w:t xml:space="preserve"> The </w:t>
      </w:r>
      <w:proofErr w:type="spellStart"/>
      <w:r w:rsidR="0071671D">
        <w:t>softmax</w:t>
      </w:r>
      <w:proofErr w:type="spellEnd"/>
      <w:r w:rsidR="0071671D">
        <w:t xml:space="preserve"> function is defined as follows:</w:t>
      </w:r>
    </w:p>
    <w:p w14:paraId="29EC8A58" w14:textId="5A5AE0C6" w:rsidR="0071671D" w:rsidRDefault="0071671D" w:rsidP="001F32CD">
      <w:proofErr w:type="spellStart"/>
      <w:r>
        <w:t>Softmax</w:t>
      </w:r>
      <w:proofErr w:type="spellEnd"/>
      <w:r>
        <w:t>(Z[</w:t>
      </w:r>
      <w:proofErr w:type="spellStart"/>
      <w:r>
        <w:t>i</w:t>
      </w:r>
      <w:proofErr w:type="spellEnd"/>
      <w:r>
        <w:t xml:space="preserve">]) = </w:t>
      </w:r>
      <w:r>
        <w:rPr>
          <w:rFonts w:cstheme="minorHAnsi"/>
        </w:rPr>
        <w:t>℮^Z[</w:t>
      </w:r>
      <w:proofErr w:type="spellStart"/>
      <w:r>
        <w:rPr>
          <w:rFonts w:cstheme="minorHAnsi"/>
        </w:rPr>
        <w:t>i</w:t>
      </w:r>
      <w:proofErr w:type="spellEnd"/>
      <w:r>
        <w:rPr>
          <w:rFonts w:cstheme="minorHAnsi"/>
        </w:rPr>
        <w:t xml:space="preserve">] / </w:t>
      </w:r>
      <w:r w:rsidR="00274E39">
        <w:rPr>
          <w:rFonts w:cstheme="minorHAnsi"/>
        </w:rPr>
        <w:t>(∑</w:t>
      </w:r>
      <w:r>
        <w:rPr>
          <w:rFonts w:cstheme="minorHAnsi"/>
        </w:rPr>
        <w:t>(j) ℮^Z[j</w:t>
      </w:r>
      <w:proofErr w:type="gramStart"/>
      <w:r>
        <w:rPr>
          <w:rFonts w:cstheme="minorHAnsi"/>
        </w:rPr>
        <w:t>] )</w:t>
      </w:r>
      <w:proofErr w:type="gramEnd"/>
    </w:p>
    <w:p w14:paraId="2EB157E9" w14:textId="6F44BE0D" w:rsidR="0071671D" w:rsidRDefault="0071671D" w:rsidP="001F32CD">
      <w:r>
        <w:t>Z[</w:t>
      </w:r>
      <w:proofErr w:type="spellStart"/>
      <w:r>
        <w:t>i</w:t>
      </w:r>
      <w:proofErr w:type="spellEnd"/>
      <w:r>
        <w:t xml:space="preserve">] is the input for output node </w:t>
      </w:r>
      <w:proofErr w:type="spellStart"/>
      <w:proofErr w:type="gramStart"/>
      <w:r>
        <w:t>i</w:t>
      </w:r>
      <w:proofErr w:type="spellEnd"/>
      <w:proofErr w:type="gramEnd"/>
      <w:r>
        <w:t xml:space="preserve"> </w:t>
      </w:r>
    </w:p>
    <w:p w14:paraId="3B3BE764" w14:textId="65A84586" w:rsidR="0071671D" w:rsidRDefault="0071671D" w:rsidP="001F32CD">
      <w:pPr>
        <w:rPr>
          <w:rFonts w:cstheme="minorHAnsi"/>
        </w:rPr>
      </w:pPr>
      <w:r>
        <w:t xml:space="preserve">The </w:t>
      </w:r>
      <w:proofErr w:type="spellStart"/>
      <w:r>
        <w:t>softmax</w:t>
      </w:r>
      <w:proofErr w:type="spellEnd"/>
      <w:r>
        <w:t xml:space="preserve"> value for an input Z at </w:t>
      </w:r>
      <w:proofErr w:type="spellStart"/>
      <w:r>
        <w:t>i</w:t>
      </w:r>
      <w:proofErr w:type="spellEnd"/>
      <w:r>
        <w:t xml:space="preserve"> is equal to </w:t>
      </w:r>
      <w:r>
        <w:rPr>
          <w:rFonts w:cstheme="minorHAnsi"/>
        </w:rPr>
        <w:t>℮ to the power of z[</w:t>
      </w:r>
      <w:proofErr w:type="spellStart"/>
      <w:r>
        <w:rPr>
          <w:rFonts w:cstheme="minorHAnsi"/>
        </w:rPr>
        <w:t>i</w:t>
      </w:r>
      <w:proofErr w:type="spellEnd"/>
      <w:r>
        <w:rPr>
          <w:rFonts w:cstheme="minorHAnsi"/>
        </w:rPr>
        <w:t xml:space="preserve">] divided by the sum of </w:t>
      </w:r>
      <w:r w:rsidR="00B24C9C">
        <w:rPr>
          <w:rFonts w:cstheme="minorHAnsi"/>
        </w:rPr>
        <w:t>℮^j where j will be the number of inputs.</w:t>
      </w:r>
    </w:p>
    <w:p w14:paraId="03801853" w14:textId="1921A578" w:rsidR="00B24C9C" w:rsidRDefault="004958E1" w:rsidP="004958E1">
      <w:pPr>
        <w:pStyle w:val="Subtitle"/>
      </w:pPr>
      <w:r>
        <w:t>Error</w:t>
      </w:r>
    </w:p>
    <w:p w14:paraId="126F19C4" w14:textId="56ECC10E" w:rsidR="004958E1" w:rsidRPr="004958E1" w:rsidRDefault="004958E1" w:rsidP="004958E1">
      <w:r>
        <w:t>The error function used was Cross Entropy Loss.</w:t>
      </w:r>
    </w:p>
    <w:p w14:paraId="5105B3C3" w14:textId="13541425" w:rsidR="00E41650" w:rsidRDefault="001015CD" w:rsidP="001F32CD">
      <w:proofErr w:type="spellStart"/>
      <w:proofErr w:type="gramStart"/>
      <w:r>
        <w:t>CrossEnt</w:t>
      </w:r>
      <w:r w:rsidR="00874074">
        <w:t>r</w:t>
      </w:r>
      <w:r>
        <w:t>opyLoss</w:t>
      </w:r>
      <w:proofErr w:type="spellEnd"/>
      <w:r w:rsidR="00874074">
        <w:t>(</w:t>
      </w:r>
      <w:proofErr w:type="spellStart"/>
      <w:proofErr w:type="gramEnd"/>
      <w:r w:rsidR="00874074">
        <w:t>Actual,Predicted</w:t>
      </w:r>
      <w:proofErr w:type="spellEnd"/>
      <w:r w:rsidR="00874074">
        <w:t>)</w:t>
      </w:r>
      <w:r>
        <w:t xml:space="preserve"> = - (</w:t>
      </w:r>
      <w:r>
        <w:rPr>
          <w:rFonts w:cstheme="minorHAnsi"/>
        </w:rPr>
        <w:t>∑</w:t>
      </w:r>
      <w:r>
        <w:t>x Actual[x] * log(Predicted[x]</w:t>
      </w:r>
      <w:r w:rsidR="00874074">
        <w:t>))</w:t>
      </w:r>
    </w:p>
    <w:p w14:paraId="577F801E" w14:textId="0F606459" w:rsidR="00874074" w:rsidRDefault="00874074" w:rsidP="001F32CD">
      <w:r>
        <w:t>Actual[x</w:t>
      </w:r>
      <w:proofErr w:type="gramStart"/>
      <w:r>
        <w:t>] :</w:t>
      </w:r>
      <w:proofErr w:type="gramEnd"/>
      <w:r>
        <w:t xml:space="preserve"> target probability distribution at x</w:t>
      </w:r>
    </w:p>
    <w:p w14:paraId="299BD378" w14:textId="18C816A5" w:rsidR="00874074" w:rsidRDefault="00874074" w:rsidP="001F32CD">
      <w:r>
        <w:t>Predicted[x</w:t>
      </w:r>
      <w:proofErr w:type="gramStart"/>
      <w:r>
        <w:t>] :</w:t>
      </w:r>
      <w:proofErr w:type="gramEnd"/>
      <w:r>
        <w:t xml:space="preserve"> predicted probability distribution at x</w:t>
      </w:r>
    </w:p>
    <w:p w14:paraId="4F1978AE" w14:textId="1F3782A8" w:rsidR="00874074" w:rsidRDefault="00874074" w:rsidP="001F32CD"/>
    <w:p w14:paraId="2F9C1989" w14:textId="7F353D80" w:rsidR="00874074" w:rsidRDefault="00874074" w:rsidP="001F32CD">
      <w:r>
        <w:lastRenderedPageBreak/>
        <w:t xml:space="preserve">This is the loss for a single training instance. </w:t>
      </w:r>
    </w:p>
    <w:p w14:paraId="38855109" w14:textId="51D11BC0" w:rsidR="00874074" w:rsidRDefault="00874074" w:rsidP="001F32CD">
      <w:r>
        <w:t xml:space="preserve">To calculate the cost of the entire model with a full input data </w:t>
      </w:r>
      <w:proofErr w:type="gramStart"/>
      <w:r>
        <w:t>set ,</w:t>
      </w:r>
      <w:proofErr w:type="gramEnd"/>
      <w:r>
        <w:t xml:space="preserve"> we would calculate the average of Cross Entropy Loss for all input instances. </w:t>
      </w:r>
    </w:p>
    <w:p w14:paraId="73F869B3" w14:textId="61BFBF3B" w:rsidR="001F32CD" w:rsidRDefault="0002452C" w:rsidP="0002452C">
      <w:pPr>
        <w:pStyle w:val="Heading1"/>
        <w:rPr>
          <w:rStyle w:val="Emphasis"/>
        </w:rPr>
      </w:pPr>
      <w:r>
        <w:rPr>
          <w:rStyle w:val="Emphasis"/>
        </w:rPr>
        <w:t>Learning Rules</w:t>
      </w:r>
    </w:p>
    <w:p w14:paraId="45BF4A1C" w14:textId="55E7117A" w:rsidR="0002452C" w:rsidRDefault="0002452C" w:rsidP="0002452C">
      <w:r>
        <w:t>Mini batch</w:t>
      </w:r>
      <w:r w:rsidR="00AD35C2">
        <w:t xml:space="preserve"> Gradient Descent</w:t>
      </w:r>
      <w:r>
        <w:t xml:space="preserve"> was applied to the training data, weights and biases were updated after each </w:t>
      </w:r>
      <w:proofErr w:type="gramStart"/>
      <w:r>
        <w:t>mini-batch</w:t>
      </w:r>
      <w:proofErr w:type="gramEnd"/>
      <w:r>
        <w:t>.</w:t>
      </w:r>
    </w:p>
    <w:p w14:paraId="40F7348A" w14:textId="4CB183D5" w:rsidR="0002452C" w:rsidRDefault="0002452C" w:rsidP="0002452C">
      <w:r>
        <w:t>Weight update:</w:t>
      </w:r>
    </w:p>
    <w:p w14:paraId="511B5D91" w14:textId="1AD17BCC" w:rsidR="0002452C" w:rsidRDefault="0002452C" w:rsidP="0002452C">
      <w:pPr>
        <w:rPr>
          <w:rFonts w:cstheme="minorHAnsi"/>
        </w:rPr>
      </w:pPr>
      <w:r>
        <w:t>W[j][</w:t>
      </w:r>
      <w:proofErr w:type="gramStart"/>
      <w:r>
        <w:t>k]new</w:t>
      </w:r>
      <w:proofErr w:type="gramEnd"/>
      <w:r>
        <w:t xml:space="preserve"> = W[j][k] – (n * </w:t>
      </w:r>
      <w:r>
        <w:rPr>
          <w:rFonts w:cstheme="minorHAnsi"/>
        </w:rPr>
        <w:t>∆W[j][k])</w:t>
      </w:r>
    </w:p>
    <w:p w14:paraId="7186F2B6" w14:textId="6861FC55" w:rsidR="0002452C" w:rsidRDefault="0002452C" w:rsidP="0002452C">
      <w:pPr>
        <w:rPr>
          <w:rFonts w:cstheme="minorHAnsi"/>
        </w:rPr>
      </w:pPr>
      <w:r>
        <w:rPr>
          <w:rFonts w:cstheme="minorHAnsi"/>
        </w:rPr>
        <w:t>W[j][</w:t>
      </w:r>
      <w:proofErr w:type="gramStart"/>
      <w:r>
        <w:rPr>
          <w:rFonts w:cstheme="minorHAnsi"/>
        </w:rPr>
        <w:t>k]new</w:t>
      </w:r>
      <w:proofErr w:type="gramEnd"/>
      <w:r>
        <w:rPr>
          <w:rFonts w:cstheme="minorHAnsi"/>
        </w:rPr>
        <w:t xml:space="preserve"> </w:t>
      </w:r>
      <w:r w:rsidR="00AD35C2">
        <w:rPr>
          <w:rFonts w:cstheme="minorHAnsi"/>
        </w:rPr>
        <w:t>:</w:t>
      </w:r>
      <w:r>
        <w:rPr>
          <w:rFonts w:cstheme="minorHAnsi"/>
        </w:rPr>
        <w:t xml:space="preserve"> the updated weight value for a weight from neuron j to neuron k</w:t>
      </w:r>
    </w:p>
    <w:p w14:paraId="73B45667" w14:textId="55D363FB" w:rsidR="00AD35C2" w:rsidRDefault="00AD35C2" w:rsidP="0002452C">
      <w:pPr>
        <w:rPr>
          <w:rFonts w:cstheme="minorHAnsi"/>
        </w:rPr>
      </w:pPr>
      <w:r>
        <w:rPr>
          <w:rFonts w:cstheme="minorHAnsi"/>
        </w:rPr>
        <w:t>W[j][k</w:t>
      </w:r>
      <w:proofErr w:type="gramStart"/>
      <w:r>
        <w:rPr>
          <w:rFonts w:cstheme="minorHAnsi"/>
        </w:rPr>
        <w:t>] :</w:t>
      </w:r>
      <w:proofErr w:type="gramEnd"/>
      <w:r>
        <w:rPr>
          <w:rFonts w:cstheme="minorHAnsi"/>
        </w:rPr>
        <w:t xml:space="preserve"> the weight value from neuron j to neuron k being updated</w:t>
      </w:r>
    </w:p>
    <w:p w14:paraId="29AF827B" w14:textId="107CE727" w:rsidR="00AD35C2" w:rsidRDefault="00AD35C2" w:rsidP="0002452C">
      <w:pPr>
        <w:rPr>
          <w:rFonts w:cstheme="minorHAnsi"/>
        </w:rPr>
      </w:pPr>
      <w:r>
        <w:rPr>
          <w:rFonts w:cstheme="minorHAnsi"/>
        </w:rPr>
        <w:t>n: Learning Rate of the Neural Network</w:t>
      </w:r>
    </w:p>
    <w:p w14:paraId="22BC86FB" w14:textId="742D5729" w:rsidR="00AD35C2" w:rsidRDefault="00AD35C2" w:rsidP="0002452C">
      <w:pPr>
        <w:rPr>
          <w:rFonts w:cstheme="minorHAnsi"/>
        </w:rPr>
      </w:pPr>
      <w:r>
        <w:rPr>
          <w:rFonts w:cstheme="minorHAnsi"/>
        </w:rPr>
        <w:t>∆W[j][k</w:t>
      </w:r>
      <w:proofErr w:type="gramStart"/>
      <w:r>
        <w:rPr>
          <w:rFonts w:cstheme="minorHAnsi"/>
        </w:rPr>
        <w:t>] :</w:t>
      </w:r>
      <w:proofErr w:type="gramEnd"/>
      <w:r>
        <w:rPr>
          <w:rFonts w:cstheme="minorHAnsi"/>
        </w:rPr>
        <w:t xml:space="preserve"> The change in weight from neuron j to neuron k to minimize the error of the model. </w:t>
      </w:r>
    </w:p>
    <w:p w14:paraId="5F85D137" w14:textId="40FD5C52" w:rsidR="00221CDA" w:rsidRDefault="00221CDA" w:rsidP="00221CDA">
      <w:r>
        <w:t>Bias update:</w:t>
      </w:r>
    </w:p>
    <w:p w14:paraId="2BB802F3" w14:textId="33CEABA6" w:rsidR="00221CDA" w:rsidRDefault="00221CDA" w:rsidP="00221CDA">
      <w:pPr>
        <w:rPr>
          <w:rFonts w:cstheme="minorHAnsi"/>
        </w:rPr>
      </w:pPr>
      <w:r>
        <w:t xml:space="preserve">B[k]new = B[k] – (n * </w:t>
      </w:r>
      <w:r>
        <w:rPr>
          <w:rFonts w:cstheme="minorHAnsi"/>
        </w:rPr>
        <w:t>∆B[k])</w:t>
      </w:r>
    </w:p>
    <w:p w14:paraId="4D55E132" w14:textId="7585ED81" w:rsidR="00221CDA" w:rsidRDefault="00221CDA" w:rsidP="00221CDA">
      <w:pPr>
        <w:rPr>
          <w:rFonts w:cstheme="minorHAnsi"/>
        </w:rPr>
      </w:pPr>
      <w:r>
        <w:rPr>
          <w:rFonts w:cstheme="minorHAnsi"/>
        </w:rPr>
        <w:t>B[k]</w:t>
      </w:r>
      <w:proofErr w:type="gramStart"/>
      <w:r>
        <w:rPr>
          <w:rFonts w:cstheme="minorHAnsi"/>
        </w:rPr>
        <w:t>new :</w:t>
      </w:r>
      <w:proofErr w:type="gramEnd"/>
      <w:r>
        <w:rPr>
          <w:rFonts w:cstheme="minorHAnsi"/>
        </w:rPr>
        <w:t xml:space="preserve"> the updated bias value for a bias to neuron k.</w:t>
      </w:r>
    </w:p>
    <w:p w14:paraId="72AD087D" w14:textId="213FE940" w:rsidR="00221CDA" w:rsidRDefault="00221CDA" w:rsidP="00221CDA">
      <w:pPr>
        <w:rPr>
          <w:rFonts w:cstheme="minorHAnsi"/>
        </w:rPr>
      </w:pPr>
      <w:r>
        <w:rPr>
          <w:rFonts w:cstheme="minorHAnsi"/>
        </w:rPr>
        <w:t>B[k</w:t>
      </w:r>
      <w:proofErr w:type="gramStart"/>
      <w:r>
        <w:rPr>
          <w:rFonts w:cstheme="minorHAnsi"/>
        </w:rPr>
        <w:t>] :</w:t>
      </w:r>
      <w:proofErr w:type="gramEnd"/>
      <w:r>
        <w:rPr>
          <w:rFonts w:cstheme="minorHAnsi"/>
        </w:rPr>
        <w:t xml:space="preserve"> the bias value to neuron k being updated</w:t>
      </w:r>
    </w:p>
    <w:p w14:paraId="732B8EA1" w14:textId="77777777" w:rsidR="00221CDA" w:rsidRDefault="00221CDA" w:rsidP="00221CDA">
      <w:pPr>
        <w:rPr>
          <w:rFonts w:cstheme="minorHAnsi"/>
        </w:rPr>
      </w:pPr>
      <w:r>
        <w:rPr>
          <w:rFonts w:cstheme="minorHAnsi"/>
        </w:rPr>
        <w:t>n: Learning Rate of the Neural Network</w:t>
      </w:r>
    </w:p>
    <w:p w14:paraId="690BB3FE" w14:textId="5C036F68" w:rsidR="00221CDA" w:rsidRDefault="00221CDA" w:rsidP="00221CDA">
      <w:pPr>
        <w:rPr>
          <w:rFonts w:cstheme="minorHAnsi"/>
        </w:rPr>
      </w:pPr>
      <w:r>
        <w:rPr>
          <w:rFonts w:cstheme="minorHAnsi"/>
        </w:rPr>
        <w:t>∆B[k</w:t>
      </w:r>
      <w:proofErr w:type="gramStart"/>
      <w:r>
        <w:rPr>
          <w:rFonts w:cstheme="minorHAnsi"/>
        </w:rPr>
        <w:t>] :</w:t>
      </w:r>
      <w:proofErr w:type="gramEnd"/>
      <w:r>
        <w:rPr>
          <w:rFonts w:cstheme="minorHAnsi"/>
        </w:rPr>
        <w:t xml:space="preserve"> The change in weight from neuron j to neuron k to minimize the error of the model. </w:t>
      </w:r>
    </w:p>
    <w:p w14:paraId="0AD5D4C2" w14:textId="19FA019A" w:rsidR="00221CDA" w:rsidRDefault="00221CDA" w:rsidP="00221CDA">
      <w:pPr>
        <w:rPr>
          <w:rFonts w:cstheme="minorHAnsi"/>
        </w:rPr>
      </w:pPr>
      <w:r>
        <w:rPr>
          <w:rFonts w:cstheme="minorHAnsi"/>
        </w:rPr>
        <w:t xml:space="preserve">∆W[j][k] and ∆B[k] are the average negative gradients to the cost function with respect to inputs (weights and bias respectively). Effectively the average changes to weights and biases in a minibatch that would minimize the cost function. The changes are averaged over the mini batch and the update occurs after each mini batch. Mini batch gradient descent is a combination of stochastic gradient descent and batch gradient descent. The benefits of mini-batch gradient descent </w:t>
      </w:r>
      <w:proofErr w:type="gramStart"/>
      <w:r w:rsidR="00936BE5">
        <w:rPr>
          <w:rFonts w:cstheme="minorHAnsi"/>
        </w:rPr>
        <w:t>is</w:t>
      </w:r>
      <w:proofErr w:type="gramEnd"/>
      <w:r w:rsidR="00936BE5">
        <w:rPr>
          <w:rFonts w:cstheme="minorHAnsi"/>
        </w:rPr>
        <w:t xml:space="preserve"> that less computing is required as values are averaged over a smaller data set and because of the increased number of updates, the model will converge faster. </w:t>
      </w:r>
    </w:p>
    <w:p w14:paraId="271C3B20" w14:textId="01150DBA" w:rsidR="0033234B" w:rsidRDefault="0033234B" w:rsidP="00221CDA">
      <w:pPr>
        <w:rPr>
          <w:rFonts w:cstheme="minorHAnsi"/>
        </w:rPr>
      </w:pPr>
    </w:p>
    <w:p w14:paraId="1FBC368B" w14:textId="12853F27" w:rsidR="0033234B" w:rsidRDefault="0033234B" w:rsidP="00221CDA">
      <w:pPr>
        <w:rPr>
          <w:rFonts w:cstheme="minorHAnsi"/>
        </w:rPr>
      </w:pPr>
    </w:p>
    <w:p w14:paraId="1CD4732E" w14:textId="1D5369CB" w:rsidR="0033234B" w:rsidRDefault="0033234B" w:rsidP="00221CDA">
      <w:pPr>
        <w:rPr>
          <w:rFonts w:cstheme="minorHAnsi"/>
        </w:rPr>
      </w:pPr>
    </w:p>
    <w:p w14:paraId="240E43D0" w14:textId="524C4117" w:rsidR="0033234B" w:rsidRDefault="0033234B" w:rsidP="00221CDA">
      <w:pPr>
        <w:rPr>
          <w:rFonts w:cstheme="minorHAnsi"/>
        </w:rPr>
      </w:pPr>
    </w:p>
    <w:p w14:paraId="5269EC3A" w14:textId="77777777" w:rsidR="0033234B" w:rsidRDefault="0033234B" w:rsidP="00221CDA">
      <w:pPr>
        <w:rPr>
          <w:rFonts w:cstheme="minorHAnsi"/>
        </w:rPr>
      </w:pPr>
    </w:p>
    <w:p w14:paraId="570490FD" w14:textId="3B8C0E4F" w:rsidR="00EB4371" w:rsidRDefault="00EB4371" w:rsidP="00221CDA">
      <w:pPr>
        <w:rPr>
          <w:rFonts w:cstheme="minorHAnsi"/>
        </w:rPr>
      </w:pPr>
      <w:r>
        <w:rPr>
          <w:rFonts w:cstheme="minorHAnsi"/>
        </w:rPr>
        <w:t>To calculate the number of batches and the number of inputs in a batch:</w:t>
      </w:r>
    </w:p>
    <w:p w14:paraId="6A002F5E" w14:textId="493DD882" w:rsidR="00EB4371" w:rsidRPr="00EB4371" w:rsidRDefault="00EB4371" w:rsidP="00221CDA">
      <w:pPr>
        <w:rPr>
          <w:rFonts w:cstheme="minorHAnsi"/>
          <w:color w:val="000000" w:themeColor="text1"/>
        </w:rPr>
      </w:pPr>
      <w:proofErr w:type="gramStart"/>
      <w:r w:rsidRPr="00EB4371">
        <w:rPr>
          <w:rFonts w:cstheme="minorHAnsi"/>
          <w:color w:val="000000" w:themeColor="text1"/>
        </w:rPr>
        <w:t>For(</w:t>
      </w:r>
      <w:proofErr w:type="gramEnd"/>
      <w:r w:rsidRPr="00EB4371">
        <w:rPr>
          <w:rFonts w:cstheme="minorHAnsi"/>
          <w:color w:val="000000" w:themeColor="text1"/>
        </w:rPr>
        <w:t>x =10; x&gt;0 ; x++)</w:t>
      </w:r>
    </w:p>
    <w:p w14:paraId="64A7D5C1" w14:textId="2990CC42" w:rsidR="00EB4371" w:rsidRPr="00EB4371" w:rsidRDefault="00EB4371" w:rsidP="00221CDA">
      <w:pPr>
        <w:rPr>
          <w:rFonts w:cstheme="minorHAnsi"/>
          <w:color w:val="000000" w:themeColor="text1"/>
        </w:rPr>
      </w:pPr>
      <w:r w:rsidRPr="00EB4371">
        <w:rPr>
          <w:rFonts w:cstheme="minorHAnsi"/>
          <w:color w:val="000000" w:themeColor="text1"/>
        </w:rPr>
        <w:tab/>
      </w:r>
      <w:proofErr w:type="gramStart"/>
      <w:r w:rsidRPr="00EB4371">
        <w:rPr>
          <w:rFonts w:cstheme="minorHAnsi"/>
          <w:color w:val="000000" w:themeColor="text1"/>
        </w:rPr>
        <w:t>If(</w:t>
      </w:r>
      <w:proofErr w:type="spellStart"/>
      <w:proofErr w:type="gramEnd"/>
      <w:r w:rsidRPr="00EB4371">
        <w:rPr>
          <w:rFonts w:cstheme="minorHAnsi"/>
          <w:color w:val="000000" w:themeColor="text1"/>
        </w:rPr>
        <w:t>numInputs</w:t>
      </w:r>
      <w:proofErr w:type="spellEnd"/>
      <w:r w:rsidRPr="00EB4371">
        <w:rPr>
          <w:rFonts w:cstheme="minorHAnsi"/>
          <w:color w:val="000000" w:themeColor="text1"/>
        </w:rPr>
        <w:t xml:space="preserve"> % x ==0) </w:t>
      </w:r>
    </w:p>
    <w:p w14:paraId="32F8D8C5" w14:textId="0F0B914F" w:rsidR="00EB4371" w:rsidRPr="00EB4371" w:rsidRDefault="00EB4371" w:rsidP="00221CDA">
      <w:pPr>
        <w:rPr>
          <w:rFonts w:cstheme="minorHAnsi"/>
          <w:color w:val="000000" w:themeColor="text1"/>
        </w:rPr>
      </w:pPr>
      <w:r w:rsidRPr="00EB4371">
        <w:rPr>
          <w:rFonts w:cstheme="minorHAnsi"/>
          <w:color w:val="000000" w:themeColor="text1"/>
        </w:rPr>
        <w:tab/>
      </w:r>
      <w:r w:rsidRPr="00EB4371">
        <w:rPr>
          <w:rFonts w:cstheme="minorHAnsi"/>
          <w:color w:val="000000" w:themeColor="text1"/>
        </w:rPr>
        <w:tab/>
      </w:r>
      <w:proofErr w:type="spellStart"/>
      <w:r w:rsidRPr="00EB4371">
        <w:rPr>
          <w:rFonts w:cstheme="minorHAnsi"/>
          <w:color w:val="000000" w:themeColor="text1"/>
        </w:rPr>
        <w:t>numBatches</w:t>
      </w:r>
      <w:proofErr w:type="spellEnd"/>
      <w:r w:rsidRPr="00EB4371">
        <w:rPr>
          <w:rFonts w:cstheme="minorHAnsi"/>
          <w:color w:val="000000" w:themeColor="text1"/>
        </w:rPr>
        <w:t xml:space="preserve"> = x</w:t>
      </w:r>
    </w:p>
    <w:p w14:paraId="49D249AF" w14:textId="5E11156F" w:rsidR="00EB4371" w:rsidRPr="00EB4371" w:rsidRDefault="00EB4371" w:rsidP="00221CDA">
      <w:pPr>
        <w:rPr>
          <w:rFonts w:cstheme="minorHAnsi"/>
          <w:color w:val="000000" w:themeColor="text1"/>
        </w:rPr>
      </w:pPr>
      <w:r w:rsidRPr="00EB4371">
        <w:rPr>
          <w:rFonts w:cstheme="minorHAnsi"/>
          <w:color w:val="000000" w:themeColor="text1"/>
        </w:rPr>
        <w:tab/>
      </w:r>
      <w:r w:rsidRPr="00EB4371">
        <w:rPr>
          <w:rFonts w:cstheme="minorHAnsi"/>
          <w:color w:val="000000" w:themeColor="text1"/>
        </w:rPr>
        <w:tab/>
      </w:r>
      <w:proofErr w:type="spellStart"/>
      <w:r w:rsidRPr="00EB4371">
        <w:rPr>
          <w:rFonts w:cstheme="minorHAnsi"/>
          <w:color w:val="000000" w:themeColor="text1"/>
        </w:rPr>
        <w:t>batchSize</w:t>
      </w:r>
      <w:proofErr w:type="spellEnd"/>
      <w:r w:rsidRPr="00EB4371">
        <w:rPr>
          <w:rFonts w:cstheme="minorHAnsi"/>
          <w:color w:val="000000" w:themeColor="text1"/>
        </w:rPr>
        <w:t xml:space="preserve"> = </w:t>
      </w:r>
      <w:proofErr w:type="spellStart"/>
      <w:r w:rsidRPr="00EB4371">
        <w:rPr>
          <w:rFonts w:cstheme="minorHAnsi"/>
          <w:color w:val="000000" w:themeColor="text1"/>
        </w:rPr>
        <w:t>numInputs</w:t>
      </w:r>
      <w:proofErr w:type="spellEnd"/>
      <w:r w:rsidRPr="00EB4371">
        <w:rPr>
          <w:rFonts w:cstheme="minorHAnsi"/>
          <w:color w:val="000000" w:themeColor="text1"/>
        </w:rPr>
        <w:t xml:space="preserve"> / </w:t>
      </w:r>
      <w:proofErr w:type="spellStart"/>
      <w:r w:rsidRPr="00EB4371">
        <w:rPr>
          <w:rFonts w:cstheme="minorHAnsi"/>
          <w:color w:val="000000" w:themeColor="text1"/>
        </w:rPr>
        <w:t>numBatches</w:t>
      </w:r>
      <w:proofErr w:type="spellEnd"/>
    </w:p>
    <w:p w14:paraId="50703058" w14:textId="3B1938F6" w:rsidR="00EB4371" w:rsidRPr="00EB4371" w:rsidRDefault="00EB4371" w:rsidP="00221CDA">
      <w:pPr>
        <w:rPr>
          <w:rFonts w:cstheme="minorHAnsi"/>
          <w:color w:val="000000" w:themeColor="text1"/>
        </w:rPr>
      </w:pPr>
      <w:r w:rsidRPr="00EB4371">
        <w:rPr>
          <w:rFonts w:cstheme="minorHAnsi"/>
          <w:color w:val="000000" w:themeColor="text1"/>
        </w:rPr>
        <w:tab/>
      </w:r>
      <w:proofErr w:type="spellStart"/>
      <w:r w:rsidRPr="00EB4371">
        <w:rPr>
          <w:rFonts w:cstheme="minorHAnsi"/>
          <w:color w:val="000000" w:themeColor="text1"/>
        </w:rPr>
        <w:t>endIf</w:t>
      </w:r>
      <w:proofErr w:type="spellEnd"/>
    </w:p>
    <w:p w14:paraId="3194E561" w14:textId="0BA31AB2" w:rsidR="00EB4371" w:rsidRPr="00EB4371" w:rsidRDefault="00EB4371" w:rsidP="00EB4371">
      <w:pPr>
        <w:rPr>
          <w:color w:val="000000" w:themeColor="text1"/>
        </w:rPr>
      </w:pPr>
      <w:proofErr w:type="spellStart"/>
      <w:r w:rsidRPr="00EB4371">
        <w:rPr>
          <w:color w:val="000000" w:themeColor="text1"/>
        </w:rPr>
        <w:t>endFor</w:t>
      </w:r>
      <w:proofErr w:type="spellEnd"/>
    </w:p>
    <w:p w14:paraId="0A75AD4B" w14:textId="14622667" w:rsidR="00221CDA" w:rsidRDefault="00221CDA" w:rsidP="0002452C"/>
    <w:p w14:paraId="17B586F6" w14:textId="077D47F0" w:rsidR="00EB4371" w:rsidRPr="0002452C" w:rsidRDefault="009703EC" w:rsidP="0002452C">
      <w:r>
        <w:t>For the given input data of 150 inputs, the batch size would be 150 / 10 = 15</w:t>
      </w:r>
      <w:r w:rsidR="00F92105">
        <w:t xml:space="preserve"> and the number of batches = 10. </w:t>
      </w:r>
    </w:p>
    <w:p w14:paraId="5763E97D" w14:textId="53E81447" w:rsidR="001F32CD" w:rsidRDefault="00EB4371" w:rsidP="00EC7EB3">
      <w:pPr>
        <w:pStyle w:val="Heading1"/>
      </w:pPr>
      <w:r>
        <w:t>Convergence Conditions</w:t>
      </w:r>
    </w:p>
    <w:p w14:paraId="095EC036" w14:textId="7F9B2157" w:rsidR="00EB4371" w:rsidRDefault="00EB4371" w:rsidP="00EB4371">
      <w:r>
        <w:t xml:space="preserve">The model used multiple convergence conditions, if any of the conditions </w:t>
      </w:r>
      <w:r w:rsidR="00167FAC">
        <w:t>were met at any point in the training, the training was stopped and the weights and biases after this were the final weights and biases which would be used for testing.</w:t>
      </w:r>
    </w:p>
    <w:p w14:paraId="382D7DF3" w14:textId="204A7B74" w:rsidR="00167FAC" w:rsidRDefault="00167FAC" w:rsidP="00EB4371">
      <w:r>
        <w:t>The convergence conditions were:</w:t>
      </w:r>
    </w:p>
    <w:p w14:paraId="646EDDB7" w14:textId="514C52E8" w:rsidR="00167FAC" w:rsidRDefault="00167FAC" w:rsidP="00167FAC">
      <w:pPr>
        <w:pStyle w:val="ListParagraph"/>
        <w:numPr>
          <w:ilvl w:val="0"/>
          <w:numId w:val="12"/>
        </w:numPr>
      </w:pPr>
      <w:r>
        <w:t xml:space="preserve">Maximum number of epochs: if the program had performed 15000 epochs it was considered to have </w:t>
      </w:r>
      <w:proofErr w:type="gramStart"/>
      <w:r>
        <w:t>converged</w:t>
      </w:r>
      <w:proofErr w:type="gramEnd"/>
    </w:p>
    <w:p w14:paraId="78156D5D" w14:textId="48F05391" w:rsidR="00E95C73" w:rsidRDefault="00E95C73" w:rsidP="00167FAC">
      <w:pPr>
        <w:pStyle w:val="ListParagraph"/>
        <w:numPr>
          <w:ilvl w:val="0"/>
          <w:numId w:val="12"/>
        </w:numPr>
      </w:pPr>
      <w:r>
        <w:t xml:space="preserve">If any of the 2 following conditions were met 15 times in total during training, the model was considered to have </w:t>
      </w:r>
      <w:proofErr w:type="gramStart"/>
      <w:r>
        <w:t>converged</w:t>
      </w:r>
      <w:proofErr w:type="gramEnd"/>
    </w:p>
    <w:p w14:paraId="46C2C734" w14:textId="5B44BF07" w:rsidR="00E95C73" w:rsidRDefault="00E95C73" w:rsidP="00E95C73">
      <w:pPr>
        <w:pStyle w:val="ListParagraph"/>
        <w:numPr>
          <w:ilvl w:val="1"/>
          <w:numId w:val="12"/>
        </w:numPr>
      </w:pPr>
      <w:r>
        <w:t>If the cost of the model at epoch x was greater than the lowest cost of any epoch prior</w:t>
      </w:r>
    </w:p>
    <w:p w14:paraId="7761439C" w14:textId="386D482F" w:rsidR="00E95C73" w:rsidRDefault="00E95C73" w:rsidP="00E95C73">
      <w:pPr>
        <w:pStyle w:val="ListParagraph"/>
        <w:numPr>
          <w:ilvl w:val="1"/>
          <w:numId w:val="12"/>
        </w:numPr>
      </w:pPr>
      <w:r>
        <w:t>OR if the change in lowest cost of any epoch was smaller than 0.0002%</w:t>
      </w:r>
    </w:p>
    <w:p w14:paraId="77710404" w14:textId="44985F90" w:rsidR="00167FAC" w:rsidRDefault="00167FAC" w:rsidP="00E95C73">
      <w:pPr>
        <w:ind w:left="244" w:hanging="244"/>
      </w:pPr>
    </w:p>
    <w:p w14:paraId="2496DFC5" w14:textId="4B1354D8" w:rsidR="0033234B" w:rsidRDefault="0033234B" w:rsidP="00E95C73">
      <w:pPr>
        <w:ind w:left="244" w:hanging="244"/>
      </w:pPr>
    </w:p>
    <w:p w14:paraId="3FAAB8DD" w14:textId="77777777" w:rsidR="0033234B" w:rsidRPr="00EB4371" w:rsidRDefault="0033234B" w:rsidP="00E95C73">
      <w:pPr>
        <w:ind w:left="244" w:hanging="244"/>
      </w:pPr>
    </w:p>
    <w:p w14:paraId="533A26F9" w14:textId="29B2687C" w:rsidR="00EC7EB3" w:rsidRDefault="005A15B5" w:rsidP="00EC7EB3">
      <w:pPr>
        <w:pStyle w:val="Heading1"/>
      </w:pPr>
      <w:r>
        <w:lastRenderedPageBreak/>
        <w:t>Learning Rate</w:t>
      </w:r>
    </w:p>
    <w:p w14:paraId="3C5F2D85" w14:textId="2ABD214B" w:rsidR="005A15B5" w:rsidRDefault="005A15B5" w:rsidP="005A15B5">
      <w:r>
        <w:t xml:space="preserve">As previously </w:t>
      </w:r>
      <w:proofErr w:type="gramStart"/>
      <w:r>
        <w:t>mentioned</w:t>
      </w:r>
      <w:proofErr w:type="gramEnd"/>
      <w:r>
        <w:t xml:space="preserve"> the updating of weights and biases is affected by a learning rate n.</w:t>
      </w:r>
    </w:p>
    <w:p w14:paraId="34B30B2B" w14:textId="1E730F95" w:rsidR="005A15B5" w:rsidRDefault="005A15B5" w:rsidP="005A15B5">
      <w:pPr>
        <w:rPr>
          <w:rFonts w:cstheme="minorHAnsi"/>
        </w:rPr>
      </w:pPr>
      <w:r>
        <w:t>Weight update: W[j][</w:t>
      </w:r>
      <w:proofErr w:type="gramStart"/>
      <w:r>
        <w:t>k]new</w:t>
      </w:r>
      <w:proofErr w:type="gramEnd"/>
      <w:r>
        <w:t xml:space="preserve"> = W[j][k] – (n * </w:t>
      </w:r>
      <w:r>
        <w:rPr>
          <w:rFonts w:cstheme="minorHAnsi"/>
        </w:rPr>
        <w:t>∆W[j][k])</w:t>
      </w:r>
    </w:p>
    <w:p w14:paraId="3F2998A7" w14:textId="7FBAC495" w:rsidR="005A15B5" w:rsidRDefault="005A15B5" w:rsidP="005A15B5">
      <w:pPr>
        <w:rPr>
          <w:rFonts w:cstheme="minorHAnsi"/>
        </w:rPr>
      </w:pPr>
      <w:r>
        <w:rPr>
          <w:rFonts w:cstheme="minorHAnsi"/>
        </w:rPr>
        <w:t xml:space="preserve">Bias Update: </w:t>
      </w:r>
      <w:r>
        <w:t xml:space="preserve">B[k]new = B[k] – (n * </w:t>
      </w:r>
      <w:r>
        <w:rPr>
          <w:rFonts w:cstheme="minorHAnsi"/>
        </w:rPr>
        <w:t>∆B[k])</w:t>
      </w:r>
    </w:p>
    <w:p w14:paraId="3B14936C" w14:textId="38908E70" w:rsidR="005A15B5" w:rsidRDefault="005A15B5" w:rsidP="005A15B5">
      <w:pPr>
        <w:rPr>
          <w:rFonts w:cstheme="minorHAnsi"/>
        </w:rPr>
      </w:pPr>
      <w:r>
        <w:rPr>
          <w:rFonts w:cstheme="minorHAnsi"/>
        </w:rPr>
        <w:t xml:space="preserve">Numerous iterations of the program with differing learning rates resulted in an observation that the program was most effective and stable with a learning rate of </w:t>
      </w:r>
      <w:proofErr w:type="gramStart"/>
      <w:r>
        <w:rPr>
          <w:rFonts w:cstheme="minorHAnsi"/>
        </w:rPr>
        <w:t>0.001</w:t>
      </w:r>
      <w:proofErr w:type="gramEnd"/>
    </w:p>
    <w:p w14:paraId="430F9387" w14:textId="628C834C" w:rsidR="007D5A3F" w:rsidRDefault="005A15B5" w:rsidP="00821FD3">
      <w:pPr>
        <w:rPr>
          <w:rFonts w:cstheme="minorHAnsi"/>
        </w:rPr>
      </w:pPr>
      <w:r>
        <w:rPr>
          <w:rFonts w:cstheme="minorHAnsi"/>
        </w:rPr>
        <w:t xml:space="preserve">The learning rate affects the extent to which newly calculated gradients will impact existing weights and </w:t>
      </w:r>
      <w:proofErr w:type="gramStart"/>
      <w:r>
        <w:rPr>
          <w:rFonts w:cstheme="minorHAnsi"/>
        </w:rPr>
        <w:t>biases,</w:t>
      </w:r>
      <w:proofErr w:type="gramEnd"/>
      <w:r>
        <w:rPr>
          <w:rFonts w:cstheme="minorHAnsi"/>
        </w:rPr>
        <w:t xml:space="preserve"> therefore the learning rate effects the speed at which learning will take place. Learning can be too fast or too slow with errors resulting from both instances, in this model specifically it was observed that 0.001 was optimal for the speed of learning.</w:t>
      </w:r>
    </w:p>
    <w:p w14:paraId="4395DCB1" w14:textId="67404339" w:rsidR="00461E94" w:rsidRDefault="00461E94" w:rsidP="00821FD3"/>
    <w:p w14:paraId="275FC224" w14:textId="039D6308" w:rsidR="00461E94" w:rsidRDefault="00461E94" w:rsidP="00461E94">
      <w:pPr>
        <w:pStyle w:val="Heading1"/>
      </w:pPr>
      <w:r>
        <w:t>Parameter Values</w:t>
      </w:r>
    </w:p>
    <w:p w14:paraId="47ECE39A" w14:textId="59C3F734" w:rsidR="00461E94" w:rsidRDefault="00461E94" w:rsidP="00461E94">
      <w:r>
        <w:t>Parameter 1: Learning rate = 0.001</w:t>
      </w:r>
    </w:p>
    <w:p w14:paraId="4DEF7635" w14:textId="532F0E33" w:rsidR="00461E94" w:rsidRDefault="00461E94" w:rsidP="00461E94">
      <w:r>
        <w:t>Parameter 2: Batch Size = 15</w:t>
      </w:r>
    </w:p>
    <w:p w14:paraId="4F409304" w14:textId="2BF06373" w:rsidR="00461E94" w:rsidRPr="00461E94" w:rsidRDefault="00461E94" w:rsidP="00461E94">
      <w:r>
        <w:t>Parameter 3: Maximum Epochs = 15 000</w:t>
      </w:r>
    </w:p>
    <w:sectPr w:rsidR="00461E94" w:rsidRPr="00461E94" w:rsidSect="00A06E32">
      <w:headerReference w:type="default" r:id="rId10"/>
      <w:footerReference w:type="default" r:id="rId11"/>
      <w:headerReference w:type="first" r:id="rId12"/>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94B9C" w14:textId="77777777" w:rsidR="00C66D08" w:rsidRDefault="00C66D08" w:rsidP="008606AB">
      <w:r>
        <w:separator/>
      </w:r>
    </w:p>
  </w:endnote>
  <w:endnote w:type="continuationSeparator" w:id="0">
    <w:p w14:paraId="5EE4F514" w14:textId="77777777" w:rsidR="00C66D08" w:rsidRDefault="00C66D08"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7A660" w14:textId="2769CE77" w:rsidR="008D187A" w:rsidRPr="00E81B4B" w:rsidRDefault="00206592" w:rsidP="00E81B4B">
    <w:pPr>
      <w:pStyle w:val="Footer"/>
    </w:pPr>
    <w:sdt>
      <w:sdtPr>
        <w:alias w:val="Title"/>
        <w:tag w:val=""/>
        <w:id w:val="-1461030722"/>
        <w:placeholder>
          <w:docPart w:val="D543E82A34504DC2BF1538366452141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56AF6">
          <w:t>Backpropagation Neural Network for Classification</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1CE9E5CA" wp14:editId="542148BA">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6CBED4E"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5FB3E" w14:textId="77777777" w:rsidR="00C66D08" w:rsidRDefault="00C66D08" w:rsidP="008606AB">
      <w:r>
        <w:separator/>
      </w:r>
    </w:p>
  </w:footnote>
  <w:footnote w:type="continuationSeparator" w:id="0">
    <w:p w14:paraId="6823E119" w14:textId="77777777" w:rsidR="00C66D08" w:rsidRDefault="00C66D08"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62AC7"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59D2958A" wp14:editId="7EBFBE06">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B17BBF6"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703F5"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1BEFF950" wp14:editId="603C418F">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77A36D7"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3C0DFC"/>
    <w:multiLevelType w:val="hybridMultilevel"/>
    <w:tmpl w:val="3A121E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690855">
    <w:abstractNumId w:val="3"/>
  </w:num>
  <w:num w:numId="2" w16cid:durableId="998921924">
    <w:abstractNumId w:val="11"/>
  </w:num>
  <w:num w:numId="3" w16cid:durableId="1103651935">
    <w:abstractNumId w:val="7"/>
  </w:num>
  <w:num w:numId="4" w16cid:durableId="1056976156">
    <w:abstractNumId w:val="9"/>
  </w:num>
  <w:num w:numId="5" w16cid:durableId="772286694">
    <w:abstractNumId w:val="5"/>
  </w:num>
  <w:num w:numId="6" w16cid:durableId="231277571">
    <w:abstractNumId w:val="6"/>
  </w:num>
  <w:num w:numId="7" w16cid:durableId="1709722833">
    <w:abstractNumId w:val="4"/>
  </w:num>
  <w:num w:numId="8" w16cid:durableId="1242640024">
    <w:abstractNumId w:val="8"/>
  </w:num>
  <w:num w:numId="9" w16cid:durableId="2106536961">
    <w:abstractNumId w:val="1"/>
  </w:num>
  <w:num w:numId="10" w16cid:durableId="844519957">
    <w:abstractNumId w:val="10"/>
  </w:num>
  <w:num w:numId="11" w16cid:durableId="1600873766">
    <w:abstractNumId w:val="0"/>
  </w:num>
  <w:num w:numId="12" w16cid:durableId="1980527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proofState w:spelling="clean" w:grammar="clean"/>
  <w:attachedTemplate r:id="rId1"/>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F6"/>
    <w:rsid w:val="000040C5"/>
    <w:rsid w:val="0002452C"/>
    <w:rsid w:val="0002791A"/>
    <w:rsid w:val="0003687F"/>
    <w:rsid w:val="00050015"/>
    <w:rsid w:val="000630AD"/>
    <w:rsid w:val="0009280B"/>
    <w:rsid w:val="001015CD"/>
    <w:rsid w:val="001307F2"/>
    <w:rsid w:val="00157987"/>
    <w:rsid w:val="00167FAC"/>
    <w:rsid w:val="001F32CD"/>
    <w:rsid w:val="00206592"/>
    <w:rsid w:val="00221CDA"/>
    <w:rsid w:val="00224640"/>
    <w:rsid w:val="00233809"/>
    <w:rsid w:val="00240FC4"/>
    <w:rsid w:val="002521CA"/>
    <w:rsid w:val="00274E39"/>
    <w:rsid w:val="002868AC"/>
    <w:rsid w:val="002E626B"/>
    <w:rsid w:val="003022AB"/>
    <w:rsid w:val="0030312F"/>
    <w:rsid w:val="0033234B"/>
    <w:rsid w:val="003515DC"/>
    <w:rsid w:val="00352920"/>
    <w:rsid w:val="003D656E"/>
    <w:rsid w:val="00461E94"/>
    <w:rsid w:val="0046798E"/>
    <w:rsid w:val="004958E1"/>
    <w:rsid w:val="004A20D6"/>
    <w:rsid w:val="004A38EC"/>
    <w:rsid w:val="004D14EE"/>
    <w:rsid w:val="004D6E68"/>
    <w:rsid w:val="004E39FD"/>
    <w:rsid w:val="004F260A"/>
    <w:rsid w:val="0052261B"/>
    <w:rsid w:val="00524BAE"/>
    <w:rsid w:val="00563311"/>
    <w:rsid w:val="0058022C"/>
    <w:rsid w:val="005979D4"/>
    <w:rsid w:val="005A15B5"/>
    <w:rsid w:val="005B2E47"/>
    <w:rsid w:val="005B34DF"/>
    <w:rsid w:val="005D7EFC"/>
    <w:rsid w:val="00615616"/>
    <w:rsid w:val="00654740"/>
    <w:rsid w:val="00671403"/>
    <w:rsid w:val="00692F0D"/>
    <w:rsid w:val="006C08BD"/>
    <w:rsid w:val="006C67DE"/>
    <w:rsid w:val="006E1E2D"/>
    <w:rsid w:val="006F544B"/>
    <w:rsid w:val="0071671D"/>
    <w:rsid w:val="00720DC0"/>
    <w:rsid w:val="0074607A"/>
    <w:rsid w:val="007A4036"/>
    <w:rsid w:val="007B04B0"/>
    <w:rsid w:val="007D5A3F"/>
    <w:rsid w:val="0080749A"/>
    <w:rsid w:val="00821FD3"/>
    <w:rsid w:val="008606AB"/>
    <w:rsid w:val="00874074"/>
    <w:rsid w:val="008A0D41"/>
    <w:rsid w:val="008D187A"/>
    <w:rsid w:val="008D25F7"/>
    <w:rsid w:val="008F1B7F"/>
    <w:rsid w:val="008F4289"/>
    <w:rsid w:val="00936BE5"/>
    <w:rsid w:val="00943598"/>
    <w:rsid w:val="00950B0F"/>
    <w:rsid w:val="009703EC"/>
    <w:rsid w:val="0098733A"/>
    <w:rsid w:val="009A5E7C"/>
    <w:rsid w:val="009F6597"/>
    <w:rsid w:val="00A0684D"/>
    <w:rsid w:val="00A06E32"/>
    <w:rsid w:val="00A32524"/>
    <w:rsid w:val="00A623F9"/>
    <w:rsid w:val="00A777EF"/>
    <w:rsid w:val="00A91398"/>
    <w:rsid w:val="00AB45CE"/>
    <w:rsid w:val="00AB60FA"/>
    <w:rsid w:val="00AD010B"/>
    <w:rsid w:val="00AD35C2"/>
    <w:rsid w:val="00B24C9C"/>
    <w:rsid w:val="00B26DBD"/>
    <w:rsid w:val="00B30030"/>
    <w:rsid w:val="00B4286F"/>
    <w:rsid w:val="00B5279B"/>
    <w:rsid w:val="00B71E3C"/>
    <w:rsid w:val="00B726D8"/>
    <w:rsid w:val="00B81AAE"/>
    <w:rsid w:val="00B9660E"/>
    <w:rsid w:val="00BA15AE"/>
    <w:rsid w:val="00BB76A1"/>
    <w:rsid w:val="00C13772"/>
    <w:rsid w:val="00C16233"/>
    <w:rsid w:val="00C31B26"/>
    <w:rsid w:val="00C5543E"/>
    <w:rsid w:val="00C6208F"/>
    <w:rsid w:val="00C66D08"/>
    <w:rsid w:val="00C96E5D"/>
    <w:rsid w:val="00CC0EDB"/>
    <w:rsid w:val="00CD01D6"/>
    <w:rsid w:val="00D05B00"/>
    <w:rsid w:val="00D27F37"/>
    <w:rsid w:val="00D359E1"/>
    <w:rsid w:val="00D54778"/>
    <w:rsid w:val="00D6410D"/>
    <w:rsid w:val="00D8227D"/>
    <w:rsid w:val="00DE2209"/>
    <w:rsid w:val="00DF799F"/>
    <w:rsid w:val="00E20E57"/>
    <w:rsid w:val="00E25ADD"/>
    <w:rsid w:val="00E41650"/>
    <w:rsid w:val="00E56AF6"/>
    <w:rsid w:val="00E81B4B"/>
    <w:rsid w:val="00E95C73"/>
    <w:rsid w:val="00EB3B68"/>
    <w:rsid w:val="00EB4371"/>
    <w:rsid w:val="00EB6826"/>
    <w:rsid w:val="00EC7EB3"/>
    <w:rsid w:val="00ED7F81"/>
    <w:rsid w:val="00F005BB"/>
    <w:rsid w:val="00F026F3"/>
    <w:rsid w:val="00F03E09"/>
    <w:rsid w:val="00F04116"/>
    <w:rsid w:val="00F04CC8"/>
    <w:rsid w:val="00F45333"/>
    <w:rsid w:val="00F92105"/>
    <w:rsid w:val="00F947D3"/>
    <w:rsid w:val="00FA2A95"/>
    <w:rsid w:val="00FB3240"/>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999B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BalloonText">
    <w:name w:val="Balloon Text"/>
    <w:basedOn w:val="Normal"/>
    <w:link w:val="BalloonTextChar"/>
    <w:uiPriority w:val="99"/>
    <w:semiHidden/>
    <w:unhideWhenUsed/>
    <w:rsid w:val="009703E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3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nd\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27A8E57A2A641448A90905C50FF7520"/>
        <w:category>
          <w:name w:val="General"/>
          <w:gallery w:val="placeholder"/>
        </w:category>
        <w:types>
          <w:type w:val="bbPlcHdr"/>
        </w:types>
        <w:behaviors>
          <w:behavior w:val="content"/>
        </w:behaviors>
        <w:guid w:val="{0D320EE5-9418-4F2A-BBE3-4554ABF1E682}"/>
      </w:docPartPr>
      <w:docPartBody>
        <w:p w:rsidR="00A77A67" w:rsidRDefault="00E72D8D">
          <w:pPr>
            <w:pStyle w:val="227A8E57A2A641448A90905C50FF7520"/>
          </w:pPr>
          <w:r w:rsidRPr="000040C5">
            <w:t>Course title</w:t>
          </w:r>
        </w:p>
      </w:docPartBody>
    </w:docPart>
    <w:docPart>
      <w:docPartPr>
        <w:name w:val="D543E82A34504DC2BF1538366452141F"/>
        <w:category>
          <w:name w:val="General"/>
          <w:gallery w:val="placeholder"/>
        </w:category>
        <w:types>
          <w:type w:val="bbPlcHdr"/>
        </w:types>
        <w:behaviors>
          <w:behavior w:val="content"/>
        </w:behaviors>
        <w:guid w:val="{BEE57E07-B1F7-4A6A-9146-D2DC482C5BEF}"/>
      </w:docPartPr>
      <w:docPartBody>
        <w:p w:rsidR="00A77A67" w:rsidRDefault="00E72D8D">
          <w:pPr>
            <w:pStyle w:val="D543E82A34504DC2BF1538366452141F"/>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156082"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16cid:durableId="71974799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81"/>
    <w:rsid w:val="00224E81"/>
    <w:rsid w:val="0024772B"/>
    <w:rsid w:val="00912EFA"/>
    <w:rsid w:val="009A2442"/>
    <w:rsid w:val="00A77A67"/>
    <w:rsid w:val="00C50FEE"/>
    <w:rsid w:val="00E72D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156082"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156082" w:themeColor="accent1"/>
    </w:rPr>
  </w:style>
  <w:style w:type="paragraph" w:customStyle="1" w:styleId="227A8E57A2A641448A90905C50FF7520">
    <w:name w:val="227A8E57A2A641448A90905C50FF7520"/>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D543E82A34504DC2BF1538366452141F">
    <w:name w:val="D543E82A34504DC2BF1538366452141F"/>
  </w:style>
  <w:style w:type="character" w:customStyle="1" w:styleId="Heading2Char">
    <w:name w:val="Heading 2 Char"/>
    <w:basedOn w:val="DefaultParagraphFont"/>
    <w:link w:val="Heading2"/>
    <w:uiPriority w:val="9"/>
    <w:rPr>
      <w:rFonts w:asciiTheme="majorHAnsi" w:eastAsiaTheme="minorHAnsi" w:hAnsiTheme="majorHAnsi"/>
      <w:bCs/>
      <w:color w:val="156082" w:themeColor="accent1"/>
      <w:sz w:val="36"/>
      <w:szCs w:val="56"/>
      <w:lang w:val="en-US" w:eastAsia="en-US"/>
    </w:rPr>
  </w:style>
  <w:style w:type="character" w:styleId="PlaceholderText">
    <w:name w:val="Placeholder Text"/>
    <w:basedOn w:val="DefaultParagraphFont"/>
    <w:uiPriority w:val="99"/>
    <w:semiHidden/>
    <w:rsid w:val="00224E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5</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Backpropagation Neural Network for Classification</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Backpropagation Neural Network for Classification</dc:title>
  <dc:subject/>
  <dc:creator/>
  <cp:keywords/>
  <dc:description/>
  <cp:lastModifiedBy/>
  <cp:revision>1</cp:revision>
  <dcterms:created xsi:type="dcterms:W3CDTF">2020-06-12T11:52:00Z</dcterms:created>
  <dcterms:modified xsi:type="dcterms:W3CDTF">2024-04-26T12:05:00Z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